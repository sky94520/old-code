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7B" w:rsidRDefault="005E537B">
      <w:pPr>
        <w:jc w:val="center"/>
      </w:pPr>
      <w:r>
        <w:rPr>
          <w:rFonts w:hint="eastAsia"/>
        </w:rPr>
        <w:t>捕鱼达人</w:t>
      </w:r>
    </w:p>
    <w:p w:rsidR="005E537B" w:rsidRDefault="005E537B">
      <w:pPr>
        <w:numPr>
          <w:ilvl w:val="0"/>
          <w:numId w:val="1"/>
        </w:numPr>
      </w:pPr>
      <w:r>
        <w:rPr>
          <w:rFonts w:hint="eastAsia"/>
        </w:rPr>
        <w:t>资源</w:t>
      </w:r>
    </w:p>
    <w:p w:rsidR="005E537B" w:rsidRDefault="005E537B">
      <w:pPr>
        <w:ind w:firstLine="420"/>
      </w:pPr>
      <w:r>
        <w:rPr>
          <w:rFonts w:hint="eastAsia"/>
        </w:rPr>
        <w:t>Ⅰ</w:t>
      </w:r>
      <w:r>
        <w:t xml:space="preserve"> </w:t>
      </w:r>
      <w:r>
        <w:rPr>
          <w:rFonts w:hint="eastAsia"/>
        </w:rPr>
        <w:t>图片资源</w:t>
      </w:r>
    </w:p>
    <w:p w:rsidR="005E537B" w:rsidRDefault="005E537B">
      <w:pPr>
        <w:ind w:left="420" w:firstLine="420"/>
      </w:pPr>
      <w:r>
        <w:rPr>
          <w:rFonts w:hint="eastAsia"/>
        </w:rPr>
        <w:t>①．鱼资源</w:t>
      </w:r>
      <w:r>
        <w:t xml:space="preserve"> </w:t>
      </w:r>
      <w:r>
        <w:rPr>
          <w:rFonts w:hint="eastAsia"/>
        </w:rPr>
        <w:t>命名</w:t>
      </w:r>
      <w:r>
        <w:t xml:space="preserve"> fish%02d_%02d.png</w:t>
      </w:r>
    </w:p>
    <w:p w:rsidR="005E537B" w:rsidRDefault="005E537B">
      <w:pPr>
        <w:ind w:left="420" w:firstLine="420"/>
      </w:pPr>
      <w:r>
        <w:rPr>
          <w:rFonts w:hint="eastAsia"/>
        </w:rPr>
        <w:t>②．炮弹资源</w:t>
      </w:r>
      <w:r>
        <w:t xml:space="preserve"> </w:t>
      </w:r>
    </w:p>
    <w:p w:rsidR="005E537B" w:rsidRDefault="005E537B">
      <w:pPr>
        <w:ind w:left="420" w:firstLine="420"/>
      </w:pPr>
      <w:r>
        <w:rPr>
          <w:rFonts w:hint="eastAsia"/>
        </w:rPr>
        <w:t>分为</w:t>
      </w:r>
      <w:r>
        <w:t>1~7</w:t>
      </w:r>
      <w:r>
        <w:rPr>
          <w:rFonts w:hint="eastAsia"/>
        </w:rPr>
        <w:t>级普通效果子弹</w:t>
      </w:r>
      <w:r>
        <w:t xml:space="preserve"> </w:t>
      </w:r>
      <w:r>
        <w:rPr>
          <w:rFonts w:hint="eastAsia"/>
        </w:rPr>
        <w:t>命名</w:t>
      </w:r>
      <w:r>
        <w:t xml:space="preserve"> cannon%02d_%02d.png</w:t>
      </w:r>
    </w:p>
    <w:p w:rsidR="005E537B" w:rsidRDefault="005E537B">
      <w:pPr>
        <w:ind w:left="420" w:firstLine="420"/>
      </w:pPr>
      <w:r>
        <w:t xml:space="preserve"> </w:t>
      </w:r>
      <w:r>
        <w:rPr>
          <w:rFonts w:hint="eastAsia"/>
        </w:rPr>
        <w:t>对应</w:t>
      </w:r>
      <w:r>
        <w:t>7</w:t>
      </w:r>
      <w:r>
        <w:rPr>
          <w:rFonts w:hint="eastAsia"/>
        </w:rPr>
        <w:t>种不同的炮台形态，可有加减按钮所操作</w:t>
      </w:r>
      <w:r>
        <w:t>(</w:t>
      </w:r>
      <w:r>
        <w:rPr>
          <w:rFonts w:hint="eastAsia"/>
        </w:rPr>
        <w:t>子弹图片</w:t>
      </w:r>
      <w:r>
        <w:t xml:space="preserve"> </w:t>
      </w:r>
      <w:r>
        <w:rPr>
          <w:rFonts w:hint="eastAsia"/>
        </w:rPr>
        <w:t>炮台图片</w:t>
      </w:r>
      <w:r>
        <w:t xml:space="preserve"> </w:t>
      </w:r>
      <w:r>
        <w:rPr>
          <w:rFonts w:hint="eastAsia"/>
        </w:rPr>
        <w:t>渔网</w:t>
      </w:r>
      <w:r>
        <w:t>)</w:t>
      </w:r>
    </w:p>
    <w:p w:rsidR="005E537B" w:rsidRDefault="005E537B">
      <w:pPr>
        <w:ind w:left="420" w:firstLine="420"/>
      </w:pPr>
      <w:r>
        <w:rPr>
          <w:rFonts w:hint="eastAsia"/>
        </w:rPr>
        <w:t>③．特殊炮弹资源</w:t>
      </w:r>
      <w:r>
        <w:t xml:space="preserve"> </w:t>
      </w:r>
      <w:r>
        <w:rPr>
          <w:rFonts w:hint="eastAsia"/>
        </w:rPr>
        <w:t>强烈弹</w:t>
      </w:r>
      <w:r>
        <w:t xml:space="preserve"> </w:t>
      </w:r>
      <w:r>
        <w:rPr>
          <w:rFonts w:hint="eastAsia"/>
        </w:rPr>
        <w:t>特殊效果。会有很大几率穿透鱼而继续穿透，持续捕捉几率会越来越小</w:t>
      </w:r>
      <w:r>
        <w:t>(</w:t>
      </w:r>
      <w:r>
        <w:rPr>
          <w:rFonts w:hint="eastAsia"/>
        </w:rPr>
        <w:t>特殊炮弹图片</w:t>
      </w:r>
      <w:r>
        <w:t xml:space="preserve"> )</w:t>
      </w:r>
    </w:p>
    <w:p w:rsidR="005E537B" w:rsidRDefault="005E537B">
      <w:pPr>
        <w:ind w:left="420" w:firstLine="420"/>
      </w:pPr>
      <w:r>
        <w:rPr>
          <w:rFonts w:hint="eastAsia"/>
        </w:rPr>
        <w:t>④．特效资源</w:t>
      </w:r>
    </w:p>
    <w:p w:rsidR="005E537B" w:rsidRDefault="005E537B" w:rsidP="00FF42EE">
      <w:r>
        <w:tab/>
      </w:r>
    </w:p>
    <w:p w:rsidR="005E537B" w:rsidRDefault="005E537B">
      <w:pPr>
        <w:numPr>
          <w:ilvl w:val="0"/>
          <w:numId w:val="1"/>
        </w:numPr>
      </w:pPr>
      <w:r>
        <w:rPr>
          <w:rFonts w:hint="eastAsia"/>
        </w:rPr>
        <w:t>炮弹</w:t>
      </w:r>
    </w:p>
    <w:p w:rsidR="005E537B" w:rsidRDefault="005E537B">
      <w:r>
        <w:rPr>
          <w:rFonts w:hint="eastAsia"/>
          <w:b/>
          <w:bCs/>
        </w:rPr>
        <w:t>炮弹</w:t>
      </w:r>
      <w:r>
        <w:rPr>
          <w:rFonts w:hint="eastAsia"/>
        </w:rPr>
        <w:t>分为普通炮弹和特殊炮弹。</w:t>
      </w:r>
    </w:p>
    <w:p w:rsidR="005E537B" w:rsidRDefault="005E537B">
      <w:r>
        <w:rPr>
          <w:rFonts w:hint="eastAsia"/>
          <w:b/>
          <w:bCs/>
        </w:rPr>
        <w:t>特殊炮弹</w:t>
      </w:r>
      <w:r>
        <w:t xml:space="preserve"> </w:t>
      </w:r>
      <w:r>
        <w:rPr>
          <w:rFonts w:hint="eastAsia"/>
        </w:rPr>
        <w:t>会有很大几率穿透鱼而继续穿透，持续捕捉几率会越来越小</w:t>
      </w:r>
    </w:p>
    <w:p w:rsidR="005E537B" w:rsidRDefault="005E537B">
      <w:r>
        <w:rPr>
          <w:rFonts w:hint="eastAsia"/>
        </w:rPr>
        <w:t>关于炮弹的碰撞，炮台会对应成功几率，子弹会对应特殊效果</w:t>
      </w:r>
    </w:p>
    <w:p w:rsidR="005E537B" w:rsidRDefault="005E537B">
      <w:r>
        <w:rPr>
          <w:rFonts w:hint="eastAsia"/>
          <w:b/>
          <w:bCs/>
        </w:rPr>
        <w:t>激光炮</w:t>
      </w:r>
      <w:r>
        <w:t xml:space="preserve"> </w:t>
      </w:r>
      <w:r>
        <w:rPr>
          <w:rFonts w:hint="eastAsia"/>
        </w:rPr>
        <w:t>这个的实现是没有渔网的生成的</w:t>
      </w:r>
    </w:p>
    <w:p w:rsidR="005E537B" w:rsidRDefault="005E537B"/>
    <w:p w:rsidR="005E537B" w:rsidRDefault="005E537B">
      <w:r>
        <w:rPr>
          <w:rFonts w:hint="eastAsia"/>
        </w:rPr>
        <w:t>炮台层</w:t>
      </w:r>
      <w:r>
        <w:t xml:space="preserve"> CannonLayer </w:t>
      </w:r>
      <w:r>
        <w:rPr>
          <w:rFonts w:hint="eastAsia"/>
        </w:rPr>
        <w:t>负责炮台的选择</w:t>
      </w:r>
    </w:p>
    <w:p w:rsidR="005E537B" w:rsidRDefault="005E537B">
      <w:r>
        <w:rPr>
          <w:rFonts w:hint="eastAsia"/>
        </w:rPr>
        <w:t>子弹层</w:t>
      </w:r>
      <w:r>
        <w:t xml:space="preserve"> BulletLayer </w:t>
      </w:r>
      <w:r>
        <w:rPr>
          <w:rFonts w:hint="eastAsia"/>
        </w:rPr>
        <w:t>负责子弹的选择</w:t>
      </w:r>
      <w:r>
        <w:t xml:space="preserve"> </w:t>
      </w:r>
      <w:r>
        <w:rPr>
          <w:rFonts w:hint="eastAsia"/>
        </w:rPr>
        <w:t>碰撞并生成对应渔网</w:t>
      </w:r>
    </w:p>
    <w:p w:rsidR="005E537B" w:rsidRDefault="005E537B">
      <w:r>
        <w:rPr>
          <w:rFonts w:hint="eastAsia"/>
        </w:rPr>
        <w:t>渔网层</w:t>
      </w:r>
      <w:r>
        <w:t xml:space="preserve"> FishingnetLayer </w:t>
      </w:r>
      <w:r>
        <w:rPr>
          <w:rFonts w:hint="eastAsia"/>
        </w:rPr>
        <w:t>负责渔网的生成</w:t>
      </w:r>
    </w:p>
    <w:p w:rsidR="005E537B" w:rsidRDefault="005E537B"/>
    <w:p w:rsidR="005E537B" w:rsidRDefault="005E537B">
      <w:r>
        <w:rPr>
          <w:rFonts w:hint="eastAsia"/>
        </w:rPr>
        <w:t>游戏层</w:t>
      </w:r>
    </w:p>
    <w:p w:rsidR="005E537B" w:rsidRDefault="005E537B">
      <w:r>
        <w:t>GameScene</w:t>
      </w:r>
      <w:bookmarkStart w:id="0" w:name="_GoBack"/>
      <w:bookmarkEnd w:id="0"/>
    </w:p>
    <w:p w:rsidR="005E537B" w:rsidRDefault="005E537B">
      <w:r>
        <w:rPr>
          <w:rFonts w:hint="eastAsia"/>
        </w:rPr>
        <w:t>碰撞处理，</w:t>
      </w:r>
    </w:p>
    <w:p w:rsidR="005E537B" w:rsidRDefault="005E5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外部文件</w:t>
      </w:r>
    </w:p>
    <w:p w:rsidR="005E537B" w:rsidRDefault="005E537B" w:rsidP="001B02F2">
      <w:pPr>
        <w:ind w:firstLine="420"/>
      </w:pPr>
      <w:r>
        <w:rPr>
          <w:rFonts w:hint="eastAsia"/>
        </w:rPr>
        <w:t>一．动画文件</w:t>
      </w:r>
    </w:p>
    <w:p w:rsidR="005E537B" w:rsidRDefault="005E537B">
      <w:r>
        <w:rPr>
          <w:rFonts w:hint="eastAsia"/>
        </w:rPr>
        <w:t>动画包含在</w:t>
      </w:r>
      <w:r>
        <w:t>animation.plist</w:t>
      </w:r>
      <w:r>
        <w:rPr>
          <w:rFonts w:hint="eastAsia"/>
        </w:rPr>
        <w:t>文件中。规则</w:t>
      </w:r>
    </w:p>
    <w:p w:rsidR="005E537B" w:rsidRDefault="005E537B" w:rsidP="00E05510">
      <w:pPr>
        <w:numPr>
          <w:ilvl w:val="0"/>
          <w:numId w:val="2"/>
        </w:numPr>
      </w:pPr>
      <w:r>
        <w:t xml:space="preserve">fish%d_run </w:t>
      </w:r>
      <w:r>
        <w:rPr>
          <w:rFonts w:hint="eastAsia"/>
        </w:rPr>
        <w:t>鱼的运行动画</w:t>
      </w:r>
    </w:p>
    <w:p w:rsidR="005E537B" w:rsidRDefault="005E537B" w:rsidP="00E05510">
      <w:pPr>
        <w:numPr>
          <w:ilvl w:val="0"/>
          <w:numId w:val="2"/>
        </w:numPr>
      </w:pPr>
      <w:r>
        <w:t xml:space="preserve">fish%d_dead </w:t>
      </w:r>
      <w:r>
        <w:rPr>
          <w:rFonts w:hint="eastAsia"/>
        </w:rPr>
        <w:t>鱼的死亡动画</w:t>
      </w:r>
    </w:p>
    <w:p w:rsidR="005E537B" w:rsidRDefault="005E537B" w:rsidP="00C456AB">
      <w:pPr>
        <w:numPr>
          <w:ilvl w:val="0"/>
          <w:numId w:val="2"/>
        </w:numPr>
      </w:pPr>
      <w:r>
        <w:t xml:space="preserve">fish%d_attacked </w:t>
      </w:r>
      <w:r>
        <w:rPr>
          <w:rFonts w:hint="eastAsia"/>
        </w:rPr>
        <w:t>鱼被攻击后的反映动画</w:t>
      </w:r>
      <w:r>
        <w:t>(</w:t>
      </w:r>
      <w:r>
        <w:rPr>
          <w:rFonts w:hint="eastAsia"/>
        </w:rPr>
        <w:t>只有少部分的鱼有</w:t>
      </w:r>
      <w:r>
        <w:t xml:space="preserve"> </w:t>
      </w:r>
      <w:r>
        <w:rPr>
          <w:rFonts w:hint="eastAsia"/>
        </w:rPr>
        <w:t>作扩展使用</w:t>
      </w:r>
      <w:r>
        <w:t>)</w:t>
      </w:r>
    </w:p>
    <w:p w:rsidR="005E537B" w:rsidRDefault="005E537B" w:rsidP="001B02F2">
      <w:pPr>
        <w:ind w:firstLine="360"/>
      </w:pPr>
      <w:r>
        <w:rPr>
          <w:rFonts w:hint="eastAsia"/>
        </w:rPr>
        <w:t>二．</w:t>
      </w:r>
      <w:r>
        <w:t>Csv</w:t>
      </w:r>
      <w:r>
        <w:rPr>
          <w:rFonts w:hint="eastAsia"/>
        </w:rPr>
        <w:t>配置文件</w:t>
      </w:r>
    </w:p>
    <w:p w:rsidR="005E537B" w:rsidRDefault="005E537B" w:rsidP="001B02F2">
      <w:r>
        <w:t>Fish.csv</w:t>
      </w:r>
      <w:r>
        <w:rPr>
          <w:rFonts w:hint="eastAsia"/>
        </w:rPr>
        <w:t>配置文件</w:t>
      </w:r>
      <w:r>
        <w:t xml:space="preserve"> </w:t>
      </w:r>
      <w:r>
        <w:rPr>
          <w:rFonts w:hint="eastAsia"/>
        </w:rPr>
        <w:t>规则</w:t>
      </w:r>
    </w:p>
    <w:p w:rsidR="005E537B" w:rsidRDefault="005E537B" w:rsidP="001B02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0"/>
        <w:gridCol w:w="1420"/>
        <w:gridCol w:w="1420"/>
        <w:gridCol w:w="1420"/>
        <w:gridCol w:w="1421"/>
        <w:gridCol w:w="1421"/>
      </w:tblGrid>
      <w:tr w:rsidR="005E537B" w:rsidTr="009D2A2A">
        <w:tc>
          <w:tcPr>
            <w:tcW w:w="1420" w:type="dxa"/>
          </w:tcPr>
          <w:p w:rsidR="005E537B" w:rsidRDefault="005E537B" w:rsidP="001B02F2">
            <w:r>
              <w:t>ID</w:t>
            </w:r>
          </w:p>
        </w:tc>
        <w:tc>
          <w:tcPr>
            <w:tcW w:w="1420" w:type="dxa"/>
          </w:tcPr>
          <w:p w:rsidR="005E537B" w:rsidRDefault="005E537B" w:rsidP="001B02F2">
            <w:r>
              <w:t>Name</w:t>
            </w:r>
          </w:p>
        </w:tc>
        <w:tc>
          <w:tcPr>
            <w:tcW w:w="1420" w:type="dxa"/>
          </w:tcPr>
          <w:p w:rsidR="005E537B" w:rsidRDefault="005E537B" w:rsidP="001B02F2">
            <w:r>
              <w:t>Description</w:t>
            </w:r>
          </w:p>
        </w:tc>
        <w:tc>
          <w:tcPr>
            <w:tcW w:w="1420" w:type="dxa"/>
          </w:tcPr>
          <w:p w:rsidR="005E537B" w:rsidRDefault="005E537B" w:rsidP="001B02F2">
            <w:r>
              <w:t>Gold</w:t>
            </w:r>
          </w:p>
        </w:tc>
        <w:tc>
          <w:tcPr>
            <w:tcW w:w="1421" w:type="dxa"/>
          </w:tcPr>
          <w:p w:rsidR="005E537B" w:rsidRDefault="005E537B" w:rsidP="001B02F2">
            <w:r>
              <w:t>Success</w:t>
            </w:r>
          </w:p>
        </w:tc>
        <w:tc>
          <w:tcPr>
            <w:tcW w:w="1421" w:type="dxa"/>
          </w:tcPr>
          <w:p w:rsidR="005E537B" w:rsidRDefault="005E537B" w:rsidP="001B02F2">
            <w:r>
              <w:t>rare</w:t>
            </w:r>
          </w:p>
        </w:tc>
      </w:tr>
      <w:tr w:rsidR="005E537B" w:rsidTr="009D2A2A">
        <w:tc>
          <w:tcPr>
            <w:tcW w:w="1420" w:type="dxa"/>
          </w:tcPr>
          <w:p w:rsidR="005E537B" w:rsidRDefault="005E537B" w:rsidP="001B02F2">
            <w:r>
              <w:rPr>
                <w:rFonts w:hint="eastAsia"/>
              </w:rPr>
              <w:t>鱼的唯一</w:t>
            </w:r>
            <w:r>
              <w:t>ID</w:t>
            </w:r>
          </w:p>
        </w:tc>
        <w:tc>
          <w:tcPr>
            <w:tcW w:w="1420" w:type="dxa"/>
          </w:tcPr>
          <w:p w:rsidR="005E537B" w:rsidRDefault="005E537B" w:rsidP="001B02F2">
            <w:r>
              <w:rPr>
                <w:rFonts w:hint="eastAsia"/>
              </w:rPr>
              <w:t>鱼的名称</w:t>
            </w:r>
          </w:p>
        </w:tc>
        <w:tc>
          <w:tcPr>
            <w:tcW w:w="1420" w:type="dxa"/>
          </w:tcPr>
          <w:p w:rsidR="005E537B" w:rsidRDefault="005E537B" w:rsidP="001B02F2">
            <w:r>
              <w:rPr>
                <w:rFonts w:hint="eastAsia"/>
              </w:rPr>
              <w:t>关于鱼的描述</w:t>
            </w:r>
          </w:p>
        </w:tc>
        <w:tc>
          <w:tcPr>
            <w:tcW w:w="1420" w:type="dxa"/>
          </w:tcPr>
          <w:p w:rsidR="005E537B" w:rsidRDefault="005E537B" w:rsidP="001B02F2">
            <w:r>
              <w:rPr>
                <w:rFonts w:hint="eastAsia"/>
              </w:rPr>
              <w:t>鱼的价值</w:t>
            </w:r>
          </w:p>
        </w:tc>
        <w:tc>
          <w:tcPr>
            <w:tcW w:w="1421" w:type="dxa"/>
          </w:tcPr>
          <w:p w:rsidR="005E537B" w:rsidRDefault="005E537B" w:rsidP="001B02F2">
            <w:r>
              <w:rPr>
                <w:rFonts w:hint="eastAsia"/>
              </w:rPr>
              <w:t>捕到鱼的成功率</w:t>
            </w:r>
          </w:p>
        </w:tc>
        <w:tc>
          <w:tcPr>
            <w:tcW w:w="1421" w:type="dxa"/>
          </w:tcPr>
          <w:p w:rsidR="005E537B" w:rsidRDefault="005E537B" w:rsidP="001B02F2">
            <w:r>
              <w:rPr>
                <w:rFonts w:hint="eastAsia"/>
              </w:rPr>
              <w:t>鱼的稀有率</w:t>
            </w:r>
          </w:p>
        </w:tc>
      </w:tr>
    </w:tbl>
    <w:p w:rsidR="005E537B" w:rsidRDefault="005E537B" w:rsidP="001B02F2"/>
    <w:p w:rsidR="005E537B" w:rsidRDefault="005E537B">
      <w:r>
        <w:t xml:space="preserve"> </w:t>
      </w:r>
      <w:r>
        <w:tab/>
      </w:r>
      <w:r>
        <w:rPr>
          <w:rFonts w:hint="eastAsia"/>
        </w:rPr>
        <w:t>三．图片文件</w:t>
      </w:r>
    </w:p>
    <w:p w:rsidR="005E537B" w:rsidRDefault="005E537B">
      <w:r>
        <w:t>1.fish</w:t>
      </w:r>
      <w:r>
        <w:rPr>
          <w:rFonts w:hint="eastAsia"/>
        </w:rPr>
        <w:t>命名</w:t>
      </w:r>
    </w:p>
    <w:p w:rsidR="005E537B" w:rsidRDefault="005E537B">
      <w:r>
        <w:t xml:space="preserve">Fish%d_%02d.png </w:t>
      </w:r>
      <w:r>
        <w:rPr>
          <w:rFonts w:hint="eastAsia"/>
        </w:rPr>
        <w:t>运动图片</w:t>
      </w:r>
    </w:p>
    <w:p w:rsidR="005E537B" w:rsidRDefault="005E537B">
      <w:r>
        <w:t xml:space="preserve">Fish%d_d%02d.png </w:t>
      </w:r>
      <w:r>
        <w:rPr>
          <w:rFonts w:hint="eastAsia"/>
        </w:rPr>
        <w:t>死亡图片</w:t>
      </w:r>
    </w:p>
    <w:p w:rsidR="005E537B" w:rsidRDefault="005E537B">
      <w:r>
        <w:t xml:space="preserve">Fish%d_a%02d.png </w:t>
      </w:r>
      <w:r>
        <w:rPr>
          <w:rFonts w:hint="eastAsia"/>
        </w:rPr>
        <w:t>被攻击后的图片</w:t>
      </w:r>
    </w:p>
    <w:p w:rsidR="005E537B" w:rsidRDefault="005E537B"/>
    <w:p w:rsidR="005E537B" w:rsidRDefault="005E537B"/>
    <w:p w:rsidR="005E537B" w:rsidRDefault="005E537B"/>
    <w:p w:rsidR="005E537B" w:rsidRDefault="005E537B"/>
    <w:p w:rsidR="005E537B" w:rsidRDefault="005E537B"/>
    <w:p w:rsidR="005E537B" w:rsidRDefault="005E537B"/>
    <w:p w:rsidR="005E537B" w:rsidRDefault="005E537B"/>
    <w:p w:rsidR="005E537B" w:rsidRDefault="005E537B" w:rsidP="00621460">
      <w:pPr>
        <w:jc w:val="center"/>
        <w:rPr>
          <w:b/>
          <w:sz w:val="24"/>
        </w:rPr>
      </w:pPr>
      <w:r w:rsidRPr="00621460">
        <w:rPr>
          <w:rFonts w:hint="eastAsia"/>
          <w:b/>
          <w:sz w:val="24"/>
        </w:rPr>
        <w:t>四．代码实现思路</w:t>
      </w:r>
    </w:p>
    <w:p w:rsidR="005E537B" w:rsidRDefault="005E537B" w:rsidP="00621460">
      <w:pPr>
        <w:rPr>
          <w:sz w:val="24"/>
        </w:rPr>
      </w:pPr>
      <w:r>
        <w:rPr>
          <w:sz w:val="24"/>
        </w:rPr>
        <w:t>Class Fish</w:t>
      </w:r>
    </w:p>
    <w:p w:rsidR="005E537B" w:rsidRDefault="005E537B" w:rsidP="00621460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根据当前的鱼的状态和</w:t>
      </w:r>
      <w:r>
        <w:rPr>
          <w:sz w:val="24"/>
        </w:rPr>
        <w:t>id</w:t>
      </w:r>
      <w:r>
        <w:rPr>
          <w:rFonts w:hint="eastAsia"/>
          <w:sz w:val="24"/>
        </w:rPr>
        <w:t>获取</w:t>
      </w:r>
      <w:r>
        <w:rPr>
          <w:sz w:val="24"/>
        </w:rPr>
        <w:t>Animation</w:t>
      </w:r>
    </w:p>
    <w:p w:rsidR="005E537B" w:rsidRDefault="005E537B" w:rsidP="00F65201">
      <w:pPr>
        <w:rPr>
          <w:sz w:val="24"/>
        </w:rPr>
      </w:pPr>
      <w:r>
        <w:rPr>
          <w:sz w:val="24"/>
        </w:rPr>
        <w:t>Auto animationName = StringUtils::format(“fish_%s%d”,state,id)</w:t>
      </w:r>
    </w:p>
    <w:p w:rsidR="005E537B" w:rsidRDefault="005E537B" w:rsidP="00F65201">
      <w:pPr>
        <w:rPr>
          <w:sz w:val="24"/>
        </w:rPr>
      </w:pPr>
      <w:r>
        <w:rPr>
          <w:sz w:val="24"/>
        </w:rPr>
        <w:t>Class Fish</w:t>
      </w:r>
    </w:p>
    <w:p w:rsidR="005E537B" w:rsidRDefault="005E537B" w:rsidP="00F65201">
      <w:pPr>
        <w:rPr>
          <w:sz w:val="24"/>
        </w:rPr>
      </w:pPr>
      <w:r>
        <w:rPr>
          <w:sz w:val="24"/>
        </w:rPr>
        <w:t>{</w:t>
      </w:r>
    </w:p>
    <w:p w:rsidR="005E537B" w:rsidRDefault="005E537B" w:rsidP="00F65201">
      <w:pPr>
        <w:rPr>
          <w:sz w:val="24"/>
        </w:rPr>
      </w:pPr>
      <w:r>
        <w:rPr>
          <w:sz w:val="24"/>
        </w:rPr>
        <w:tab/>
        <w:t>virtual void collided()=0;//</w:t>
      </w:r>
      <w:r>
        <w:rPr>
          <w:rFonts w:hint="eastAsia"/>
          <w:sz w:val="24"/>
        </w:rPr>
        <w:t>被碰撞到的回调函数</w:t>
      </w:r>
    </w:p>
    <w:p w:rsidR="005E537B" w:rsidRDefault="005E537B" w:rsidP="00F65201">
      <w:pPr>
        <w:rPr>
          <w:sz w:val="24"/>
        </w:rPr>
      </w:pPr>
      <w:r>
        <w:rPr>
          <w:sz w:val="24"/>
        </w:rPr>
        <w:tab/>
        <w:t>virtual void caught()=0;//</w:t>
      </w:r>
      <w:r>
        <w:rPr>
          <w:rFonts w:hint="eastAsia"/>
          <w:sz w:val="24"/>
        </w:rPr>
        <w:t>被抓住的回调函数</w:t>
      </w:r>
    </w:p>
    <w:p w:rsidR="005E537B" w:rsidRPr="00F65201" w:rsidRDefault="005E537B" w:rsidP="00F65201">
      <w:pPr>
        <w:rPr>
          <w:sz w:val="24"/>
        </w:rPr>
      </w:pPr>
      <w:r>
        <w:rPr>
          <w:sz w:val="24"/>
        </w:rPr>
        <w:t>}</w:t>
      </w:r>
    </w:p>
    <w:p w:rsidR="005E537B" w:rsidRPr="00F65201" w:rsidRDefault="005E537B">
      <w:pPr>
        <w:rPr>
          <w:sz w:val="18"/>
          <w:szCs w:val="18"/>
        </w:rPr>
      </w:pPr>
    </w:p>
    <w:p w:rsidR="005E537B" w:rsidRDefault="005E537B"/>
    <w:sectPr w:rsidR="005E537B" w:rsidSect="00FA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1C0FE"/>
    <w:multiLevelType w:val="singleLevel"/>
    <w:tmpl w:val="58A1C0FE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">
    <w:nsid w:val="5DDF76A8"/>
    <w:multiLevelType w:val="hybridMultilevel"/>
    <w:tmpl w:val="CD0E4F08"/>
    <w:lvl w:ilvl="0" w:tplc="431AA4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E44"/>
    <w:rsid w:val="00146322"/>
    <w:rsid w:val="0019189C"/>
    <w:rsid w:val="001B02F2"/>
    <w:rsid w:val="001B4AB9"/>
    <w:rsid w:val="002100A1"/>
    <w:rsid w:val="002148A4"/>
    <w:rsid w:val="00276CE5"/>
    <w:rsid w:val="00294366"/>
    <w:rsid w:val="00321A3C"/>
    <w:rsid w:val="005A12EE"/>
    <w:rsid w:val="005E537B"/>
    <w:rsid w:val="00621460"/>
    <w:rsid w:val="00771790"/>
    <w:rsid w:val="007C7940"/>
    <w:rsid w:val="007E04AE"/>
    <w:rsid w:val="00923B13"/>
    <w:rsid w:val="009B77DE"/>
    <w:rsid w:val="009D2A2A"/>
    <w:rsid w:val="00C456AB"/>
    <w:rsid w:val="00C71D10"/>
    <w:rsid w:val="00D345A2"/>
    <w:rsid w:val="00E05510"/>
    <w:rsid w:val="00EC33F1"/>
    <w:rsid w:val="00EE00D2"/>
    <w:rsid w:val="00F50A9D"/>
    <w:rsid w:val="00F65201"/>
    <w:rsid w:val="00FA0E44"/>
    <w:rsid w:val="00FF2754"/>
    <w:rsid w:val="00FF42EE"/>
    <w:rsid w:val="07C177FF"/>
    <w:rsid w:val="12B42BB9"/>
    <w:rsid w:val="15782123"/>
    <w:rsid w:val="259A13F5"/>
    <w:rsid w:val="3BE749CF"/>
    <w:rsid w:val="4819084D"/>
    <w:rsid w:val="50444684"/>
    <w:rsid w:val="5EAA7980"/>
    <w:rsid w:val="626F2E93"/>
    <w:rsid w:val="78855839"/>
    <w:rsid w:val="7B1123FF"/>
    <w:rsid w:val="7BD9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4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B77D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</TotalTime>
  <Pages>2</Pages>
  <Words>137</Words>
  <Characters>782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WIN</cp:lastModifiedBy>
  <cp:revision>22</cp:revision>
  <dcterms:created xsi:type="dcterms:W3CDTF">2014-10-29T12:08:00Z</dcterms:created>
  <dcterms:modified xsi:type="dcterms:W3CDTF">2017-04-06T13:19:00Z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